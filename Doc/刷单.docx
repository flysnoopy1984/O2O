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3304AAF07B6BA647A47AD9FC8F5DC8C4"/>
        </w:placeholder>
        <w:temporary/>
        <w:showingPlcHdr/>
        <w15:appearance w15:val="hidden"/>
      </w:sdtPr>
      <w:sdtEndPr/>
      <w:sdtContent>
        <w:p w14:paraId="6DD33F64" w14:textId="77777777" w:rsidR="002E0E82" w:rsidRDefault="00634BCA">
          <w:pPr>
            <w:pStyle w:val="ac"/>
          </w:pPr>
          <w:r w:rsidRPr="00634BCA">
            <w:rPr>
              <w:rFonts w:ascii="Microsoft YaHei" w:eastAsia="Microsoft YaHei" w:hAnsi="Microsoft YaHei" w:cs="Microsoft YaHei" w:hint="eastAsia"/>
            </w:rPr>
            <w:t>折页册</w:t>
          </w:r>
        </w:p>
      </w:sdtContent>
    </w:sdt>
    <w:p w14:paraId="5C33E1C7" w14:textId="77777777" w:rsidR="002E0E82" w:rsidRDefault="00767100">
      <w:pPr>
        <w:pStyle w:val="a8"/>
      </w:pPr>
      <w:r>
        <w:t xml:space="preserve">App </w:t>
      </w:r>
      <w:r>
        <w:rPr>
          <w:rFonts w:hint="eastAsia"/>
        </w:rPr>
        <w:t>功能设计</w:t>
      </w:r>
    </w:p>
    <w:p w14:paraId="4D697246" w14:textId="77777777" w:rsidR="002E0E82" w:rsidRDefault="00767100" w:rsidP="00634BCA">
      <w:pPr>
        <w:pStyle w:val="1"/>
      </w:pPr>
      <w:r>
        <w:rPr>
          <w:rFonts w:hint="eastAsia"/>
        </w:rPr>
        <w:t>启动</w:t>
      </w:r>
      <w:r w:rsidR="00BD7B9C">
        <w:rPr>
          <w:rFonts w:hint="eastAsia"/>
        </w:rPr>
        <w:t>/</w:t>
      </w:r>
      <w:r w:rsidR="00BD7B9C">
        <w:rPr>
          <w:rFonts w:hint="eastAsia"/>
        </w:rPr>
        <w:t>引导</w:t>
      </w:r>
    </w:p>
    <w:sdt>
      <w:sdtPr>
        <w:id w:val="1771513025"/>
        <w:placeholder>
          <w:docPart w:val="5185E80ADE5BC742BCD1156C4A6B1BD8"/>
        </w:placeholder>
        <w:temporary/>
        <w:showingPlcHdr/>
        <w15:appearance w15:val="hidden"/>
      </w:sdtPr>
      <w:sdtEndPr/>
      <w:sdtContent>
        <w:p w14:paraId="6151BF3E" w14:textId="77777777" w:rsidR="002E0E82" w:rsidRDefault="00634BCA">
          <w:r w:rsidRPr="00634BCA">
            <w:rPr>
              <w:rFonts w:ascii="Microsoft YaHei" w:eastAsia="Microsoft YaHei" w:hAnsi="Microsoft YaHei" w:cs="Microsoft YaHei" w:hint="eastAsia"/>
              <w:noProof/>
            </w:rPr>
            <w:t>当读者打开折页册时</w:t>
          </w:r>
          <w:r w:rsidRPr="00634BCA">
            <w:rPr>
              <w:rFonts w:ascii="Malgun Gothic" w:hAnsi="Malgun Gothic" w:cs="Malgun Gothic"/>
              <w:noProof/>
            </w:rPr>
            <w:t>，</w:t>
          </w:r>
          <w:r w:rsidRPr="00634BCA">
            <w:rPr>
              <w:rFonts w:ascii="Microsoft YaHei" w:eastAsia="Microsoft YaHei" w:hAnsi="Microsoft YaHei" w:cs="Microsoft YaHei" w:hint="eastAsia"/>
              <w:noProof/>
            </w:rPr>
            <w:t>这将是他们最先看到的文字</w:t>
          </w:r>
          <w:r w:rsidRPr="00634BCA">
            <w:rPr>
              <w:rFonts w:ascii="Malgun Gothic" w:hAnsi="Malgun Gothic" w:cs="Malgun Gothic"/>
              <w:noProof/>
            </w:rPr>
            <w:t>，</w:t>
          </w:r>
          <w:r w:rsidRPr="00634BCA">
            <w:rPr>
              <w:rFonts w:ascii="Microsoft YaHei" w:eastAsia="Microsoft YaHei" w:hAnsi="Microsoft YaHei" w:cs="Microsoft YaHei" w:hint="eastAsia"/>
              <w:noProof/>
            </w:rPr>
            <w:t>此处是简短扼要地摘要您所提供之产品或服务的好位置</w:t>
          </w:r>
          <w:r w:rsidRPr="00634BCA">
            <w:rPr>
              <w:rFonts w:ascii="Malgun Gothic" w:hAnsi="Malgun Gothic" w:cs="Malgun Gothic"/>
              <w:noProof/>
            </w:rPr>
            <w:t>。</w:t>
          </w:r>
        </w:p>
      </w:sdtContent>
    </w:sdt>
    <w:p w14:paraId="4A967479" w14:textId="676D80C8" w:rsidR="00767100" w:rsidRDefault="00F61195" w:rsidP="00767100">
      <w:sdt>
        <w:sdtPr>
          <w:id w:val="470033890"/>
          <w:placeholder>
            <w:docPart w:val="5337A216FDAB8B4F890888C0C41281B7"/>
          </w:placeholder>
          <w:temporary/>
          <w:showingPlcHdr/>
          <w15:appearance w15:val="hidden"/>
        </w:sdtPr>
        <w:sdtEndPr/>
        <w:sdtContent>
          <w:r w:rsidR="009414B4" w:rsidRPr="00634BCA">
            <w:rPr>
              <w:rFonts w:ascii="Microsoft YaHei" w:eastAsia="Microsoft YaHei" w:hAnsi="Microsoft YaHei" w:cs="Microsoft YaHei" w:hint="eastAsia"/>
              <w:noProof/>
            </w:rPr>
            <w:t>当读者打开折页册时</w:t>
          </w:r>
          <w:r w:rsidR="009414B4" w:rsidRPr="00634BCA">
            <w:rPr>
              <w:rFonts w:ascii="Malgun Gothic" w:hAnsi="Malgun Gothic" w:cs="Malgun Gothic"/>
              <w:noProof/>
            </w:rPr>
            <w:t>，</w:t>
          </w:r>
          <w:r w:rsidR="009414B4" w:rsidRPr="00634BCA">
            <w:rPr>
              <w:rFonts w:ascii="Microsoft YaHei" w:eastAsia="Microsoft YaHei" w:hAnsi="Microsoft YaHei" w:cs="Microsoft YaHei" w:hint="eastAsia"/>
              <w:noProof/>
            </w:rPr>
            <w:t>这将是他们最先看到的文字</w:t>
          </w:r>
          <w:r w:rsidR="009414B4" w:rsidRPr="00634BCA">
            <w:rPr>
              <w:rFonts w:ascii="Malgun Gothic" w:hAnsi="Malgun Gothic" w:cs="Malgun Gothic"/>
              <w:noProof/>
            </w:rPr>
            <w:t>，</w:t>
          </w:r>
          <w:r w:rsidR="009414B4" w:rsidRPr="00634BCA">
            <w:rPr>
              <w:rFonts w:ascii="Microsoft YaHei" w:eastAsia="Microsoft YaHei" w:hAnsi="Microsoft YaHei" w:cs="Microsoft YaHei" w:hint="eastAsia"/>
              <w:noProof/>
            </w:rPr>
            <w:t>此处是简短扼要地摘要您所提供之产品或服务的好位置</w:t>
          </w:r>
          <w:r w:rsidR="009414B4" w:rsidRPr="00634BCA">
            <w:rPr>
              <w:rFonts w:ascii="Malgun Gothic" w:hAnsi="Malgun Gothic" w:cs="Malgun Gothic"/>
              <w:noProof/>
            </w:rPr>
            <w:t>。</w:t>
          </w:r>
        </w:sdtContent>
      </w:sdt>
    </w:p>
    <w:p w14:paraId="08FF2412" w14:textId="77777777" w:rsidR="00767100" w:rsidRDefault="00767100" w:rsidP="00767100">
      <w:pPr>
        <w:pStyle w:val="1"/>
      </w:pPr>
      <w:r>
        <w:rPr>
          <w:rFonts w:hint="eastAsia"/>
          <w:noProof/>
        </w:rPr>
        <w:t>登录</w:t>
      </w:r>
      <w:r w:rsidR="00BD7B9C">
        <w:rPr>
          <w:rFonts w:hint="eastAsia"/>
          <w:noProof/>
        </w:rPr>
        <w:t>/</w:t>
      </w:r>
      <w:r w:rsidR="00BD7B9C">
        <w:rPr>
          <w:rFonts w:hint="eastAsia"/>
          <w:noProof/>
        </w:rPr>
        <w:t>注册</w:t>
      </w:r>
      <w:r w:rsidR="00BD7B9C">
        <w:rPr>
          <w:rFonts w:hint="eastAsia"/>
          <w:noProof/>
        </w:rPr>
        <w:t>/</w:t>
      </w:r>
      <w:r w:rsidR="00BD7B9C">
        <w:rPr>
          <w:rFonts w:hint="eastAsia"/>
          <w:noProof/>
        </w:rPr>
        <w:t>忘记密码</w:t>
      </w:r>
    </w:p>
    <w:p w14:paraId="3F177F69" w14:textId="77777777" w:rsidR="00767100" w:rsidRPr="00767100" w:rsidRDefault="00767100" w:rsidP="00767100">
      <w:pPr>
        <w:pStyle w:val="2"/>
        <w:numPr>
          <w:ilvl w:val="0"/>
          <w:numId w:val="0"/>
        </w:numPr>
        <w:ind w:left="720" w:hanging="360"/>
        <w:rPr>
          <w:rFonts w:ascii="Microsoft YaHei" w:eastAsia="Microsoft YaHei" w:hAnsi="Microsoft YaHei" w:cs="Microsoft YaHei"/>
          <w:noProof/>
          <w:color w:val="707070" w:themeColor="accent1"/>
          <w:szCs w:val="22"/>
        </w:rPr>
      </w:pPr>
      <w:r w:rsidRPr="00767100">
        <w:rPr>
          <w:rFonts w:ascii="Microsoft YaHei" w:eastAsia="Microsoft YaHei" w:hAnsi="Microsoft YaHei" w:cs="Microsoft YaHei"/>
          <w:noProof/>
          <w:color w:val="707070" w:themeColor="accent1"/>
          <w:szCs w:val="22"/>
        </w:rPr>
        <w:t>所需字段</w:t>
      </w:r>
    </w:p>
    <w:p w14:paraId="037FB3D1" w14:textId="31A1DFBD" w:rsidR="00767100" w:rsidRDefault="00525821" w:rsidP="00767100">
      <w:pPr>
        <w:pStyle w:val="1"/>
        <w:rPr>
          <w:rFonts w:hint="eastAsia"/>
        </w:rPr>
      </w:pPr>
      <w:r>
        <w:rPr>
          <w:rFonts w:hint="eastAsia"/>
        </w:rPr>
        <w:t>主页</w:t>
      </w:r>
    </w:p>
    <w:p w14:paraId="2A113379" w14:textId="6EF7E2F3" w:rsidR="00525821" w:rsidRDefault="00525821" w:rsidP="00525821">
      <w:pPr>
        <w:pStyle w:val="2"/>
        <w:rPr>
          <w:rFonts w:hint="eastAsia"/>
        </w:rPr>
      </w:pPr>
      <w:r>
        <w:rPr>
          <w:rFonts w:hint="eastAsia"/>
        </w:rPr>
        <w:t>Banner</w:t>
      </w:r>
      <w:r>
        <w:rPr>
          <w:rFonts w:hint="eastAsia"/>
        </w:rPr>
        <w:t>（公告，新闻，活动，广告）</w:t>
      </w:r>
    </w:p>
    <w:p w14:paraId="6DDEA475" w14:textId="1C25EF0E" w:rsidR="00BE28DA" w:rsidRDefault="00A14F94" w:rsidP="004D41F1">
      <w:pPr>
        <w:pStyle w:val="2"/>
        <w:rPr>
          <w:rFonts w:hint="eastAsia"/>
        </w:rPr>
      </w:pPr>
      <w:r>
        <w:rPr>
          <w:rFonts w:hint="eastAsia"/>
        </w:rPr>
        <w:t>最近订单</w:t>
      </w:r>
    </w:p>
    <w:p w14:paraId="7D2863AF" w14:textId="3B6E2DE8" w:rsidR="00482D2B" w:rsidRDefault="00482D2B" w:rsidP="004D41F1">
      <w:pPr>
        <w:pStyle w:val="2"/>
        <w:rPr>
          <w:rFonts w:hint="eastAsia"/>
        </w:rPr>
      </w:pPr>
      <w:r>
        <w:rPr>
          <w:rFonts w:hint="eastAsia"/>
        </w:rPr>
        <w:t>开始下单</w:t>
      </w:r>
    </w:p>
    <w:p w14:paraId="55221624" w14:textId="3B1B2BF2" w:rsidR="00BD7B9C" w:rsidRDefault="00BD7B9C" w:rsidP="00767100">
      <w:pPr>
        <w:pStyle w:val="1"/>
        <w:rPr>
          <w:rFonts w:hint="eastAsia"/>
        </w:rPr>
      </w:pPr>
      <w:r>
        <w:rPr>
          <w:rFonts w:hint="eastAsia"/>
        </w:rPr>
        <w:t>下</w:t>
      </w:r>
      <w:r w:rsidR="00482D2B">
        <w:rPr>
          <w:rFonts w:hint="eastAsia"/>
        </w:rPr>
        <w:t>单</w:t>
      </w:r>
    </w:p>
    <w:p w14:paraId="0CE3E9DD" w14:textId="525FF2F7" w:rsidR="00482D2B" w:rsidRDefault="00482D2B" w:rsidP="00482D2B">
      <w:pPr>
        <w:pStyle w:val="2"/>
      </w:pPr>
      <w:r>
        <w:rPr>
          <w:rFonts w:hint="eastAsia"/>
        </w:rPr>
        <w:t>商品列表</w:t>
      </w:r>
    </w:p>
    <w:p w14:paraId="17B84C48" w14:textId="77777777" w:rsidR="00AF6917" w:rsidRDefault="00BD7B9C" w:rsidP="00AF6917">
      <w:pPr>
        <w:pStyle w:val="1"/>
      </w:pPr>
      <w:r>
        <w:rPr>
          <w:rFonts w:hint="eastAsia"/>
        </w:rPr>
        <w:t>分润</w:t>
      </w:r>
      <w:bookmarkStart w:id="0" w:name="_GoBack"/>
      <w:bookmarkEnd w:id="0"/>
    </w:p>
    <w:p w14:paraId="14531A89" w14:textId="77777777" w:rsidR="00AF6917" w:rsidRDefault="00AF6917" w:rsidP="00AF6917">
      <w:pPr>
        <w:pStyle w:val="2"/>
      </w:pPr>
      <w:r>
        <w:rPr>
          <w:rFonts w:hint="eastAsia"/>
        </w:rPr>
        <w:t>推广分润</w:t>
      </w:r>
    </w:p>
    <w:p w14:paraId="532DABF8" w14:textId="77777777" w:rsidR="00AF6917" w:rsidRDefault="00AF6917" w:rsidP="00AF6917">
      <w:pPr>
        <w:pStyle w:val="2"/>
      </w:pPr>
      <w:r>
        <w:rPr>
          <w:rFonts w:hint="eastAsia"/>
        </w:rPr>
        <w:t>下级分润</w:t>
      </w:r>
    </w:p>
    <w:p w14:paraId="1A2B3DC2" w14:textId="77777777" w:rsidR="00AF6917" w:rsidRDefault="00AF6917" w:rsidP="00AF6917">
      <w:pPr>
        <w:pStyle w:val="1"/>
      </w:pPr>
      <w:r>
        <w:rPr>
          <w:rFonts w:hint="eastAsia"/>
        </w:rPr>
        <w:lastRenderedPageBreak/>
        <w:t>个人中心</w:t>
      </w:r>
    </w:p>
    <w:p w14:paraId="151A585C" w14:textId="720FA86B" w:rsidR="001E7C74" w:rsidRDefault="009414B4" w:rsidP="007B55E1">
      <w:pPr>
        <w:pStyle w:val="2"/>
      </w:pPr>
      <w:r>
        <w:rPr>
          <w:rFonts w:hint="eastAsia"/>
        </w:rPr>
        <w:t>个人基本信息</w:t>
      </w:r>
      <w:r w:rsidR="001E7C74">
        <w:rPr>
          <w:rFonts w:hint="eastAsia"/>
        </w:rPr>
        <w:t xml:space="preserve"> </w:t>
      </w:r>
    </w:p>
    <w:p w14:paraId="28F6DB24" w14:textId="713E27CE" w:rsidR="009414B4" w:rsidRDefault="009414B4" w:rsidP="009414B4">
      <w:pPr>
        <w:pStyle w:val="2"/>
        <w:rPr>
          <w:rFonts w:hint="eastAsia"/>
        </w:rPr>
      </w:pPr>
      <w:r>
        <w:rPr>
          <w:rFonts w:hint="eastAsia"/>
        </w:rPr>
        <w:t>上下级关系</w:t>
      </w:r>
    </w:p>
    <w:p w14:paraId="08B1F810" w14:textId="3A5D4D53" w:rsidR="007B55E1" w:rsidRDefault="007B55E1" w:rsidP="009414B4">
      <w:pPr>
        <w:pStyle w:val="2"/>
      </w:pPr>
      <w:r>
        <w:rPr>
          <w:rFonts w:hint="eastAsia"/>
        </w:rPr>
        <w:t>订单</w:t>
      </w:r>
    </w:p>
    <w:p w14:paraId="7889F14F" w14:textId="354DE75F" w:rsidR="009414B4" w:rsidRDefault="007B55E1" w:rsidP="009414B4">
      <w:pPr>
        <w:pStyle w:val="2"/>
      </w:pPr>
      <w:r>
        <w:rPr>
          <w:rFonts w:hint="eastAsia"/>
        </w:rPr>
        <w:t>资金管理</w:t>
      </w:r>
    </w:p>
    <w:p w14:paraId="20D0D7D2" w14:textId="32C4D686" w:rsidR="008610DE" w:rsidRDefault="008610DE" w:rsidP="00525821">
      <w:pPr>
        <w:pStyle w:val="2"/>
        <w:numPr>
          <w:ilvl w:val="0"/>
          <w:numId w:val="0"/>
        </w:numPr>
        <w:ind w:left="720"/>
      </w:pPr>
    </w:p>
    <w:sectPr w:rsidR="008610DE" w:rsidSect="00731239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9724D" w14:textId="77777777" w:rsidR="00F61195" w:rsidRDefault="00F61195">
      <w:pPr>
        <w:spacing w:after="0" w:line="240" w:lineRule="auto"/>
      </w:pPr>
      <w:r>
        <w:separator/>
      </w:r>
    </w:p>
    <w:p w14:paraId="6D52E09E" w14:textId="77777777" w:rsidR="00F61195" w:rsidRDefault="00F61195"/>
  </w:endnote>
  <w:endnote w:type="continuationSeparator" w:id="0">
    <w:p w14:paraId="0E77000B" w14:textId="77777777" w:rsidR="00F61195" w:rsidRDefault="00F61195">
      <w:pPr>
        <w:spacing w:after="0" w:line="240" w:lineRule="auto"/>
      </w:pPr>
      <w:r>
        <w:continuationSeparator/>
      </w:r>
    </w:p>
    <w:p w14:paraId="06495FFF" w14:textId="77777777" w:rsidR="00F61195" w:rsidRDefault="00F61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77D5" w14:textId="77777777" w:rsidR="002E0E82" w:rsidRDefault="0046634B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482D2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CE064" w14:textId="77777777" w:rsidR="00F61195" w:rsidRDefault="00F61195">
      <w:pPr>
        <w:spacing w:after="0" w:line="240" w:lineRule="auto"/>
      </w:pPr>
      <w:r>
        <w:separator/>
      </w:r>
    </w:p>
    <w:p w14:paraId="3F0925C2" w14:textId="77777777" w:rsidR="00F61195" w:rsidRDefault="00F61195"/>
  </w:footnote>
  <w:footnote w:type="continuationSeparator" w:id="0">
    <w:p w14:paraId="0BE63D95" w14:textId="77777777" w:rsidR="00F61195" w:rsidRDefault="00F61195">
      <w:pPr>
        <w:spacing w:after="0" w:line="240" w:lineRule="auto"/>
      </w:pPr>
      <w:r>
        <w:continuationSeparator/>
      </w:r>
    </w:p>
    <w:p w14:paraId="1AD54609" w14:textId="77777777" w:rsidR="00F61195" w:rsidRDefault="00F6119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00"/>
    <w:rsid w:val="001E7C74"/>
    <w:rsid w:val="00202B52"/>
    <w:rsid w:val="002E0E82"/>
    <w:rsid w:val="00325DFE"/>
    <w:rsid w:val="0046634B"/>
    <w:rsid w:val="00482D2B"/>
    <w:rsid w:val="004D41F1"/>
    <w:rsid w:val="00525821"/>
    <w:rsid w:val="00634BCA"/>
    <w:rsid w:val="00731239"/>
    <w:rsid w:val="00735627"/>
    <w:rsid w:val="00767100"/>
    <w:rsid w:val="007B55E1"/>
    <w:rsid w:val="008610DE"/>
    <w:rsid w:val="0088568D"/>
    <w:rsid w:val="009414B4"/>
    <w:rsid w:val="00A14F94"/>
    <w:rsid w:val="00AF6917"/>
    <w:rsid w:val="00B762A3"/>
    <w:rsid w:val="00B9647F"/>
    <w:rsid w:val="00BD7B9C"/>
    <w:rsid w:val="00BE28DA"/>
    <w:rsid w:val="00C975F0"/>
    <w:rsid w:val="00E1467D"/>
    <w:rsid w:val="00ED36D1"/>
    <w:rsid w:val="00F6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58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4BCA"/>
    <w:rPr>
      <w:lang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sid w:val="00634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zh_CN.lproj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04AAF07B6BA647A47AD9FC8F5DC8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543DF3-25A4-CE48-B400-1CDD1324850D}"/>
      </w:docPartPr>
      <w:docPartBody>
        <w:p w:rsidR="001F0A5E" w:rsidRDefault="00294B73">
          <w:pPr>
            <w:pStyle w:val="3304AAF07B6BA647A47AD9FC8F5DC8C4"/>
          </w:pPr>
          <w:r w:rsidRPr="00634BCA">
            <w:rPr>
              <w:rFonts w:ascii="Microsoft YaHei" w:eastAsia="Microsoft YaHei" w:hAnsi="Microsoft YaHei" w:cs="Microsoft YaHei" w:hint="eastAsia"/>
            </w:rPr>
            <w:t>折页册</w:t>
          </w:r>
        </w:p>
      </w:docPartBody>
    </w:docPart>
    <w:docPart>
      <w:docPartPr>
        <w:name w:val="5185E80ADE5BC742BCD1156C4A6B1B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08FC78-8915-824F-9E0E-027CD4CBCE01}"/>
      </w:docPartPr>
      <w:docPartBody>
        <w:p w:rsidR="001F0A5E" w:rsidRDefault="00294B73">
          <w:pPr>
            <w:pStyle w:val="5185E80ADE5BC742BCD1156C4A6B1BD8"/>
          </w:pPr>
          <w:r w:rsidRPr="00634BCA">
            <w:rPr>
              <w:rFonts w:ascii="Microsoft YaHei" w:eastAsia="Microsoft YaHei" w:hAnsi="Microsoft YaHei" w:cs="Microsoft YaHei" w:hint="eastAsia"/>
              <w:noProof/>
            </w:rPr>
            <w:t>当读者打开折页册时</w:t>
          </w:r>
          <w:r w:rsidRPr="00634BCA">
            <w:rPr>
              <w:rFonts w:ascii="Malgun Gothic" w:hAnsi="Malgun Gothic" w:cs="Malgun Gothic"/>
              <w:noProof/>
            </w:rPr>
            <w:t>，</w:t>
          </w:r>
          <w:r w:rsidRPr="00634BCA">
            <w:rPr>
              <w:rFonts w:ascii="Microsoft YaHei" w:eastAsia="Microsoft YaHei" w:hAnsi="Microsoft YaHei" w:cs="Microsoft YaHei" w:hint="eastAsia"/>
              <w:noProof/>
            </w:rPr>
            <w:t>这将是他们最先看到的文字</w:t>
          </w:r>
          <w:r w:rsidRPr="00634BCA">
            <w:rPr>
              <w:rFonts w:ascii="Malgun Gothic" w:hAnsi="Malgun Gothic" w:cs="Malgun Gothic"/>
              <w:noProof/>
            </w:rPr>
            <w:t>，</w:t>
          </w:r>
          <w:r w:rsidRPr="00634BCA">
            <w:rPr>
              <w:rFonts w:ascii="Microsoft YaHei" w:eastAsia="Microsoft YaHei" w:hAnsi="Microsoft YaHei" w:cs="Microsoft YaHei" w:hint="eastAsia"/>
              <w:noProof/>
            </w:rPr>
            <w:t>此处是简短扼要地摘要您所提供之产品或服务的好位置</w:t>
          </w:r>
          <w:r w:rsidRPr="00634BCA">
            <w:rPr>
              <w:rFonts w:ascii="Malgun Gothic" w:hAnsi="Malgun Gothic" w:cs="Malgun Gothic"/>
              <w:noProof/>
            </w:rPr>
            <w:t>。</w:t>
          </w:r>
        </w:p>
      </w:docPartBody>
    </w:docPart>
    <w:docPart>
      <w:docPartPr>
        <w:name w:val="5337A216FDAB8B4F890888C0C41281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6B656D-A118-D745-8EE6-331578F3DC53}"/>
      </w:docPartPr>
      <w:docPartBody>
        <w:p w:rsidR="001F0A5E" w:rsidRDefault="00294B73">
          <w:pPr>
            <w:pStyle w:val="5337A216FDAB8B4F890888C0C41281B7"/>
          </w:pPr>
          <w:r w:rsidRPr="00634BCA">
            <w:rPr>
              <w:rFonts w:ascii="Microsoft YaHei" w:eastAsia="Microsoft YaHei" w:hAnsi="Microsoft YaHei" w:cs="Microsoft YaHei" w:hint="eastAsia"/>
              <w:noProof/>
            </w:rPr>
            <w:t>当读者打开折页册时</w:t>
          </w:r>
          <w:r w:rsidRPr="00634BCA">
            <w:rPr>
              <w:rFonts w:ascii="Malgun Gothic" w:hAnsi="Malgun Gothic" w:cs="Malgun Gothic"/>
              <w:noProof/>
            </w:rPr>
            <w:t>，</w:t>
          </w:r>
          <w:r w:rsidRPr="00634BCA">
            <w:rPr>
              <w:rFonts w:ascii="Microsoft YaHei" w:eastAsia="Microsoft YaHei" w:hAnsi="Microsoft YaHei" w:cs="Microsoft YaHei" w:hint="eastAsia"/>
              <w:noProof/>
            </w:rPr>
            <w:t>这将是他们最先看到的文字</w:t>
          </w:r>
          <w:r w:rsidRPr="00634BCA">
            <w:rPr>
              <w:rFonts w:ascii="Malgun Gothic" w:hAnsi="Malgun Gothic" w:cs="Malgun Gothic"/>
              <w:noProof/>
            </w:rPr>
            <w:t>，</w:t>
          </w:r>
          <w:r w:rsidRPr="00634BCA">
            <w:rPr>
              <w:rFonts w:ascii="Microsoft YaHei" w:eastAsia="Microsoft YaHei" w:hAnsi="Microsoft YaHei" w:cs="Microsoft YaHei" w:hint="eastAsia"/>
              <w:noProof/>
            </w:rPr>
            <w:t>此处是简短扼要地摘要您所提供之产品或服务的好位置</w:t>
          </w:r>
          <w:r w:rsidRPr="00634BCA">
            <w:rPr>
              <w:rFonts w:ascii="Malgun Gothic" w:hAnsi="Malgun Gothic" w:cs="Malgun Gothic"/>
              <w:noProof/>
            </w:rPr>
            <w:t>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73"/>
    <w:rsid w:val="001F0A5E"/>
    <w:rsid w:val="00294B73"/>
    <w:rsid w:val="00F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04AAF07B6BA647A47AD9FC8F5DC8C4">
    <w:name w:val="3304AAF07B6BA647A47AD9FC8F5DC8C4"/>
    <w:pPr>
      <w:widowControl w:val="0"/>
      <w:jc w:val="both"/>
    </w:pPr>
  </w:style>
  <w:style w:type="paragraph" w:customStyle="1" w:styleId="0B2DEB235F8BD541BE49BAEACB0A3E6E">
    <w:name w:val="0B2DEB235F8BD541BE49BAEACB0A3E6E"/>
    <w:pPr>
      <w:widowControl w:val="0"/>
      <w:jc w:val="both"/>
    </w:pPr>
  </w:style>
  <w:style w:type="paragraph" w:customStyle="1" w:styleId="A2E12A72C57FB64DB50588A0FEEF1DEB">
    <w:name w:val="A2E12A72C57FB64DB50588A0FEEF1DEB"/>
    <w:pPr>
      <w:widowControl w:val="0"/>
      <w:jc w:val="both"/>
    </w:pPr>
  </w:style>
  <w:style w:type="paragraph" w:customStyle="1" w:styleId="5185E80ADE5BC742BCD1156C4A6B1BD8">
    <w:name w:val="5185E80ADE5BC742BCD1156C4A6B1BD8"/>
    <w:pPr>
      <w:widowControl w:val="0"/>
      <w:jc w:val="both"/>
    </w:pPr>
  </w:style>
  <w:style w:type="paragraph" w:customStyle="1" w:styleId="258CB28A5EB3E547878D9E36E0C59FD1">
    <w:name w:val="258CB28A5EB3E547878D9E36E0C59FD1"/>
    <w:pPr>
      <w:widowControl w:val="0"/>
      <w:jc w:val="both"/>
    </w:pPr>
  </w:style>
  <w:style w:type="paragraph" w:customStyle="1" w:styleId="63FF89FA4276B64D8AB8161CCEA6BDB6">
    <w:name w:val="63FF89FA4276B64D8AB8161CCEA6BDB6"/>
    <w:pPr>
      <w:widowControl w:val="0"/>
      <w:jc w:val="both"/>
    </w:pPr>
  </w:style>
  <w:style w:type="paragraph" w:customStyle="1" w:styleId="479C91E104B4A240A611CEE97B3F0B75">
    <w:name w:val="479C91E104B4A240A611CEE97B3F0B75"/>
    <w:pPr>
      <w:widowControl w:val="0"/>
      <w:jc w:val="both"/>
    </w:pPr>
  </w:style>
  <w:style w:type="paragraph" w:customStyle="1" w:styleId="5337A216FDAB8B4F890888C0C41281B7">
    <w:name w:val="5337A216FDAB8B4F890888C0C41281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28</TotalTime>
  <Pages>2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Song</dc:creator>
  <cp:keywords/>
  <dc:description/>
  <cp:lastModifiedBy>Jacky Song</cp:lastModifiedBy>
  <cp:revision>5</cp:revision>
  <dcterms:created xsi:type="dcterms:W3CDTF">2018-05-21T02:36:00Z</dcterms:created>
  <dcterms:modified xsi:type="dcterms:W3CDTF">2018-05-22T15:27:00Z</dcterms:modified>
</cp:coreProperties>
</file>